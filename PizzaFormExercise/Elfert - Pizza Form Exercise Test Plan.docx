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5E46" w14:textId="0D28932B" w:rsidR="007357A4" w:rsidRDefault="00412FF8" w:rsidP="009A5B8E">
      <w:pPr>
        <w:pStyle w:val="Title"/>
        <w:jc w:val="center"/>
      </w:pPr>
      <w:r>
        <w:t>Test Plan Document</w:t>
      </w:r>
    </w:p>
    <w:p w14:paraId="68A28E45" w14:textId="62818A20" w:rsidR="005C5314" w:rsidRPr="005C5314" w:rsidRDefault="005C5314" w:rsidP="005C5314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5C5314">
        <w:rPr>
          <w:b/>
          <w:bCs/>
          <w:color w:val="FF0000"/>
          <w:u w:val="single"/>
        </w:rPr>
        <w:t xml:space="preserve">Commit ID: </w:t>
      </w:r>
      <w:proofErr w:type="gramStart"/>
      <w:r w:rsidRPr="005C5314">
        <w:rPr>
          <w:b/>
          <w:bCs/>
          <w:color w:val="FF0000"/>
          <w:u w:val="single"/>
        </w:rPr>
        <w:t>af55b3a</w:t>
      </w:r>
      <w:proofErr w:type="gramEnd"/>
    </w:p>
    <w:p w14:paraId="6FE691A6" w14:textId="77777777" w:rsidR="00412FF8" w:rsidRDefault="00412FF8" w:rsidP="009A5B8E">
      <w:pPr>
        <w:pStyle w:val="Subtitle"/>
        <w:jc w:val="center"/>
      </w:pPr>
    </w:p>
    <w:p w14:paraId="7B6E6E8F" w14:textId="77777777" w:rsidR="00412FF8" w:rsidRDefault="00412FF8"/>
    <w:p w14:paraId="56945B75" w14:textId="44361911" w:rsidR="00412FF8" w:rsidRPr="007E1FFC" w:rsidRDefault="00777605" w:rsidP="00777605">
      <w:pPr>
        <w:pStyle w:val="Heading1"/>
        <w:rPr>
          <w:b/>
          <w:bCs/>
          <w:u w:val="single"/>
        </w:rPr>
      </w:pPr>
      <w:r w:rsidRPr="00777605">
        <w:rPr>
          <w:b/>
          <w:bCs/>
        </w:rPr>
        <w:t>Project Name:</w:t>
      </w:r>
      <w:r>
        <w:rPr>
          <w:b/>
          <w:bCs/>
        </w:rPr>
        <w:t xml:space="preserve"> </w:t>
      </w:r>
      <w:r w:rsidR="007E1FFC">
        <w:rPr>
          <w:b/>
          <w:bCs/>
          <w:u w:val="single"/>
        </w:rPr>
        <w:t>Pizza Form Exercise</w:t>
      </w:r>
    </w:p>
    <w:p w14:paraId="14858CEB" w14:textId="77777777" w:rsidR="009A5B8E" w:rsidRDefault="009A5B8E" w:rsidP="009A5B8E">
      <w:pPr>
        <w:pStyle w:val="Heading1"/>
      </w:pPr>
      <w:r>
        <w:t>Features/Requirements</w:t>
      </w:r>
    </w:p>
    <w:p w14:paraId="627BDF0C" w14:textId="77777777" w:rsidR="009A5B8E" w:rsidRDefault="009A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5B8E" w:rsidRPr="009A5B8E" w14:paraId="50F2B10B" w14:textId="77777777" w:rsidTr="009A5B8E">
        <w:tc>
          <w:tcPr>
            <w:tcW w:w="3116" w:type="dxa"/>
          </w:tcPr>
          <w:p w14:paraId="4528BABB" w14:textId="77777777" w:rsidR="009A5B8E" w:rsidRPr="009A5B8E" w:rsidRDefault="009A5B8E" w:rsidP="00513832">
            <w:r w:rsidRPr="009A5B8E">
              <w:t>Requirement ID</w:t>
            </w:r>
          </w:p>
        </w:tc>
        <w:tc>
          <w:tcPr>
            <w:tcW w:w="3117" w:type="dxa"/>
          </w:tcPr>
          <w:p w14:paraId="46907CF0" w14:textId="77777777" w:rsidR="009A5B8E" w:rsidRPr="009A5B8E" w:rsidRDefault="009A5B8E" w:rsidP="00513832">
            <w:r w:rsidRPr="009A5B8E">
              <w:t>Requirement Description</w:t>
            </w:r>
          </w:p>
        </w:tc>
        <w:tc>
          <w:tcPr>
            <w:tcW w:w="3117" w:type="dxa"/>
          </w:tcPr>
          <w:p w14:paraId="3015D755" w14:textId="77777777" w:rsidR="009A5B8E" w:rsidRPr="009A5B8E" w:rsidRDefault="009A5B8E" w:rsidP="00513832">
            <w:r w:rsidRPr="009A5B8E">
              <w:t>Feature/Notes</w:t>
            </w:r>
          </w:p>
        </w:tc>
      </w:tr>
      <w:tr w:rsidR="009A5B8E" w:rsidRPr="009A5B8E" w14:paraId="7350DB98" w14:textId="77777777" w:rsidTr="009A5B8E">
        <w:trPr>
          <w:trHeight w:val="530"/>
        </w:trPr>
        <w:tc>
          <w:tcPr>
            <w:tcW w:w="3116" w:type="dxa"/>
          </w:tcPr>
          <w:p w14:paraId="097ED2AF" w14:textId="77777777" w:rsidR="009A5B8E" w:rsidRPr="009A5B8E" w:rsidRDefault="003754B7" w:rsidP="00513832">
            <w:r>
              <w:t>RQ-1</w:t>
            </w:r>
          </w:p>
        </w:tc>
        <w:tc>
          <w:tcPr>
            <w:tcW w:w="3117" w:type="dxa"/>
          </w:tcPr>
          <w:p w14:paraId="61653553" w14:textId="633470B1" w:rsidR="009A5B8E" w:rsidRPr="009A5B8E" w:rsidRDefault="00C169BC" w:rsidP="00513832">
            <w:r>
              <w:t>As a customer, I would like to be able to select the toppings for my pizza.</w:t>
            </w:r>
          </w:p>
        </w:tc>
        <w:tc>
          <w:tcPr>
            <w:tcW w:w="3117" w:type="dxa"/>
          </w:tcPr>
          <w:p w14:paraId="02BBA260" w14:textId="77777777" w:rsidR="009A5B8E" w:rsidRPr="009A5B8E" w:rsidRDefault="009A5B8E" w:rsidP="00513832"/>
        </w:tc>
      </w:tr>
      <w:tr w:rsidR="009A5B8E" w:rsidRPr="009A5B8E" w14:paraId="10C4BF43" w14:textId="77777777" w:rsidTr="009A5B8E">
        <w:trPr>
          <w:trHeight w:val="539"/>
        </w:trPr>
        <w:tc>
          <w:tcPr>
            <w:tcW w:w="3116" w:type="dxa"/>
          </w:tcPr>
          <w:p w14:paraId="00054232" w14:textId="77777777" w:rsidR="009A5B8E" w:rsidRPr="00C169BC" w:rsidRDefault="003754B7" w:rsidP="00513832">
            <w:r w:rsidRPr="00C169BC">
              <w:t>RQ-2</w:t>
            </w:r>
          </w:p>
        </w:tc>
        <w:tc>
          <w:tcPr>
            <w:tcW w:w="3117" w:type="dxa"/>
          </w:tcPr>
          <w:p w14:paraId="64C938D3" w14:textId="0EF03534" w:rsidR="009A5B8E" w:rsidRPr="009A5B8E" w:rsidRDefault="00C169BC" w:rsidP="00513832">
            <w:r>
              <w:t>As a customer, I would like to be able to order a pizza without certain toppings.</w:t>
            </w:r>
          </w:p>
        </w:tc>
        <w:tc>
          <w:tcPr>
            <w:tcW w:w="3117" w:type="dxa"/>
          </w:tcPr>
          <w:p w14:paraId="1695ED7E" w14:textId="77777777" w:rsidR="009A5B8E" w:rsidRPr="009A5B8E" w:rsidRDefault="009A5B8E" w:rsidP="00513832"/>
        </w:tc>
      </w:tr>
      <w:tr w:rsidR="00C169BC" w:rsidRPr="009A5B8E" w14:paraId="1C827207" w14:textId="77777777" w:rsidTr="009A5B8E">
        <w:trPr>
          <w:trHeight w:val="539"/>
        </w:trPr>
        <w:tc>
          <w:tcPr>
            <w:tcW w:w="3116" w:type="dxa"/>
          </w:tcPr>
          <w:p w14:paraId="7E75BD2B" w14:textId="28D400A8" w:rsidR="00C169BC" w:rsidRDefault="00C169BC" w:rsidP="00513832">
            <w:r>
              <w:t>RQ-3</w:t>
            </w:r>
          </w:p>
        </w:tc>
        <w:tc>
          <w:tcPr>
            <w:tcW w:w="3117" w:type="dxa"/>
          </w:tcPr>
          <w:p w14:paraId="05E705D9" w14:textId="0626E260" w:rsidR="00C169BC" w:rsidRDefault="00C169BC" w:rsidP="00513832">
            <w:r>
              <w:t>As a customer, I would like to be able to select a different type of crust.</w:t>
            </w:r>
          </w:p>
        </w:tc>
        <w:tc>
          <w:tcPr>
            <w:tcW w:w="3117" w:type="dxa"/>
          </w:tcPr>
          <w:p w14:paraId="0AD8069D" w14:textId="77777777" w:rsidR="00C169BC" w:rsidRPr="009A5B8E" w:rsidRDefault="00C169BC" w:rsidP="00513832"/>
        </w:tc>
      </w:tr>
      <w:tr w:rsidR="009A5B8E" w:rsidRPr="009A5B8E" w14:paraId="3BA149B6" w14:textId="77777777" w:rsidTr="009A5B8E">
        <w:trPr>
          <w:trHeight w:val="620"/>
        </w:trPr>
        <w:tc>
          <w:tcPr>
            <w:tcW w:w="3116" w:type="dxa"/>
          </w:tcPr>
          <w:p w14:paraId="66EA2190" w14:textId="2CDE0723" w:rsidR="009A5B8E" w:rsidRPr="009A5B8E" w:rsidRDefault="003754B7" w:rsidP="00513832">
            <w:r>
              <w:t>RQ-</w:t>
            </w:r>
            <w:r w:rsidR="00C169BC">
              <w:t>4</w:t>
            </w:r>
          </w:p>
        </w:tc>
        <w:tc>
          <w:tcPr>
            <w:tcW w:w="3117" w:type="dxa"/>
          </w:tcPr>
          <w:p w14:paraId="3F16824E" w14:textId="19155099" w:rsidR="009A5B8E" w:rsidRPr="009A5B8E" w:rsidRDefault="00C169BC" w:rsidP="00513832">
            <w:r>
              <w:t>As a customer, I would like to be able to enter my name and street address for delivery.</w:t>
            </w:r>
          </w:p>
        </w:tc>
        <w:tc>
          <w:tcPr>
            <w:tcW w:w="3117" w:type="dxa"/>
          </w:tcPr>
          <w:p w14:paraId="5D91C0E0" w14:textId="77777777" w:rsidR="009A5B8E" w:rsidRPr="009A5B8E" w:rsidRDefault="009A5B8E" w:rsidP="00513832"/>
        </w:tc>
      </w:tr>
    </w:tbl>
    <w:p w14:paraId="35959A05" w14:textId="77777777" w:rsidR="00412FF8" w:rsidRDefault="00412FF8"/>
    <w:p w14:paraId="47426F8F" w14:textId="77777777" w:rsidR="009A5B8E" w:rsidRDefault="009A5B8E"/>
    <w:p w14:paraId="5ABE8E33" w14:textId="77777777" w:rsidR="009A5B8E" w:rsidRDefault="009A5B8E"/>
    <w:p w14:paraId="5B621EC8" w14:textId="77777777" w:rsidR="009A5B8E" w:rsidRDefault="009A5B8E"/>
    <w:p w14:paraId="5E43B9D8" w14:textId="77777777" w:rsidR="009A5B8E" w:rsidRDefault="009A5B8E" w:rsidP="009A5B8E">
      <w:pPr>
        <w:pStyle w:val="Heading1"/>
      </w:pPr>
      <w:r>
        <w:t>Test Cases</w:t>
      </w:r>
    </w:p>
    <w:p w14:paraId="673D6F7B" w14:textId="77777777" w:rsidR="009A5B8E" w:rsidRDefault="009A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3330"/>
        <w:gridCol w:w="3325"/>
      </w:tblGrid>
      <w:tr w:rsidR="009A5B8E" w:rsidRPr="009A5B8E" w14:paraId="1BC7BF6E" w14:textId="77777777" w:rsidTr="009A5B8E">
        <w:tc>
          <w:tcPr>
            <w:tcW w:w="1615" w:type="dxa"/>
          </w:tcPr>
          <w:p w14:paraId="3AEA9D9F" w14:textId="77777777" w:rsidR="009A5B8E" w:rsidRPr="009A5B8E" w:rsidRDefault="009A5B8E" w:rsidP="007D6120">
            <w:r w:rsidRPr="009A5B8E">
              <w:t>Test</w:t>
            </w:r>
            <w:r>
              <w:t xml:space="preserve"> Case</w:t>
            </w:r>
            <w:r w:rsidRPr="009A5B8E">
              <w:t xml:space="preserve"> ID</w:t>
            </w:r>
          </w:p>
        </w:tc>
        <w:tc>
          <w:tcPr>
            <w:tcW w:w="1080" w:type="dxa"/>
          </w:tcPr>
          <w:p w14:paraId="55ADB1BB" w14:textId="77777777" w:rsidR="009A5B8E" w:rsidRPr="009A5B8E" w:rsidRDefault="009A5B8E" w:rsidP="007D6120">
            <w:r w:rsidRPr="009A5B8E">
              <w:t>Req</w:t>
            </w:r>
            <w:r>
              <w:t>.</w:t>
            </w:r>
            <w:r w:rsidRPr="009A5B8E">
              <w:t xml:space="preserve"> ID</w:t>
            </w:r>
          </w:p>
        </w:tc>
        <w:tc>
          <w:tcPr>
            <w:tcW w:w="3330" w:type="dxa"/>
          </w:tcPr>
          <w:p w14:paraId="03882C07" w14:textId="77777777" w:rsidR="009A5B8E" w:rsidRPr="009A5B8E" w:rsidRDefault="009A5B8E" w:rsidP="007D6120">
            <w:r w:rsidRPr="009A5B8E">
              <w:t>Test Case Description</w:t>
            </w:r>
          </w:p>
        </w:tc>
        <w:tc>
          <w:tcPr>
            <w:tcW w:w="3325" w:type="dxa"/>
          </w:tcPr>
          <w:p w14:paraId="1A0DBAE6" w14:textId="77777777" w:rsidR="009A5B8E" w:rsidRPr="009A5B8E" w:rsidRDefault="009A5B8E" w:rsidP="007D6120">
            <w:r w:rsidRPr="009A5B8E">
              <w:t>Expected Result</w:t>
            </w:r>
          </w:p>
        </w:tc>
      </w:tr>
      <w:tr w:rsidR="00C169BC" w:rsidRPr="009A5B8E" w14:paraId="5450326B" w14:textId="77777777" w:rsidTr="009A5B8E">
        <w:trPr>
          <w:trHeight w:val="440"/>
        </w:trPr>
        <w:tc>
          <w:tcPr>
            <w:tcW w:w="1615" w:type="dxa"/>
          </w:tcPr>
          <w:p w14:paraId="5907A970" w14:textId="77777777" w:rsidR="00C169BC" w:rsidRPr="009A5B8E" w:rsidRDefault="00C169BC" w:rsidP="00C169BC">
            <w:r>
              <w:t>TC-1</w:t>
            </w:r>
          </w:p>
        </w:tc>
        <w:tc>
          <w:tcPr>
            <w:tcW w:w="1080" w:type="dxa"/>
          </w:tcPr>
          <w:p w14:paraId="15FC1CA9" w14:textId="3A3DAC36" w:rsidR="00C169BC" w:rsidRPr="003754B7" w:rsidRDefault="00C169BC" w:rsidP="00C169BC">
            <w:pPr>
              <w:rPr>
                <w:i/>
                <w:iCs/>
              </w:rPr>
            </w:pPr>
            <w:r>
              <w:rPr>
                <w:i/>
                <w:iCs/>
              </w:rPr>
              <w:t>RQ-4</w:t>
            </w:r>
          </w:p>
        </w:tc>
        <w:tc>
          <w:tcPr>
            <w:tcW w:w="3330" w:type="dxa"/>
          </w:tcPr>
          <w:p w14:paraId="03E43340" w14:textId="637B9850" w:rsidR="00C169BC" w:rsidRPr="009A5B8E" w:rsidRDefault="00C169BC" w:rsidP="00C169BC">
            <w:r>
              <w:t>Navigate to the order form, enter name in the Name textbox of the form.</w:t>
            </w:r>
          </w:p>
        </w:tc>
        <w:tc>
          <w:tcPr>
            <w:tcW w:w="3325" w:type="dxa"/>
          </w:tcPr>
          <w:p w14:paraId="648EC609" w14:textId="20DA165B" w:rsidR="00C169BC" w:rsidRPr="009A5B8E" w:rsidRDefault="00C169BC" w:rsidP="00C169BC">
            <w:r>
              <w:t>The name stays in the box after selecting something else.</w:t>
            </w:r>
          </w:p>
        </w:tc>
      </w:tr>
      <w:tr w:rsidR="00C169BC" w:rsidRPr="009A5B8E" w14:paraId="352C6B30" w14:textId="77777777" w:rsidTr="009A5B8E">
        <w:trPr>
          <w:trHeight w:val="440"/>
        </w:trPr>
        <w:tc>
          <w:tcPr>
            <w:tcW w:w="1615" w:type="dxa"/>
          </w:tcPr>
          <w:p w14:paraId="23AB02F9" w14:textId="77777777" w:rsidR="00C169BC" w:rsidRPr="009A5B8E" w:rsidRDefault="00C169BC" w:rsidP="00C169BC">
            <w:r>
              <w:t>TC-2</w:t>
            </w:r>
          </w:p>
        </w:tc>
        <w:tc>
          <w:tcPr>
            <w:tcW w:w="1080" w:type="dxa"/>
          </w:tcPr>
          <w:p w14:paraId="729DC499" w14:textId="69985CA0" w:rsidR="00C169BC" w:rsidRPr="009A5B8E" w:rsidRDefault="00C169BC" w:rsidP="00C169BC">
            <w:r>
              <w:t>RQ-4</w:t>
            </w:r>
          </w:p>
        </w:tc>
        <w:tc>
          <w:tcPr>
            <w:tcW w:w="3330" w:type="dxa"/>
          </w:tcPr>
          <w:p w14:paraId="298C1FFD" w14:textId="17EEFBAC" w:rsidR="00C169BC" w:rsidRPr="009A5B8E" w:rsidRDefault="00C169BC" w:rsidP="00C169BC">
            <w:r>
              <w:t>Navigate to the order form, enter street address in the Street Address textbox of the form.</w:t>
            </w:r>
          </w:p>
        </w:tc>
        <w:tc>
          <w:tcPr>
            <w:tcW w:w="3325" w:type="dxa"/>
          </w:tcPr>
          <w:p w14:paraId="7FB3F0DE" w14:textId="654EC02C" w:rsidR="00C169BC" w:rsidRPr="009A5B8E" w:rsidRDefault="00C169BC" w:rsidP="00C169BC">
            <w:r>
              <w:t>The address can be entered and stays in the textbox after selecting something else.</w:t>
            </w:r>
          </w:p>
        </w:tc>
      </w:tr>
      <w:tr w:rsidR="009A5B8E" w:rsidRPr="009A5B8E" w14:paraId="153A32A3" w14:textId="77777777" w:rsidTr="009A5B8E">
        <w:trPr>
          <w:trHeight w:val="440"/>
        </w:trPr>
        <w:tc>
          <w:tcPr>
            <w:tcW w:w="1615" w:type="dxa"/>
          </w:tcPr>
          <w:p w14:paraId="0418D1B4" w14:textId="77777777" w:rsidR="009A5B8E" w:rsidRPr="009A5B8E" w:rsidRDefault="003754B7" w:rsidP="007D6120">
            <w:r>
              <w:t>TC-3</w:t>
            </w:r>
          </w:p>
        </w:tc>
        <w:tc>
          <w:tcPr>
            <w:tcW w:w="1080" w:type="dxa"/>
          </w:tcPr>
          <w:p w14:paraId="4731A1E2" w14:textId="65A25756" w:rsidR="009A5B8E" w:rsidRPr="009A5B8E" w:rsidRDefault="00C169BC" w:rsidP="007D6120">
            <w:r>
              <w:t>RQ-3</w:t>
            </w:r>
          </w:p>
        </w:tc>
        <w:tc>
          <w:tcPr>
            <w:tcW w:w="3330" w:type="dxa"/>
          </w:tcPr>
          <w:p w14:paraId="561C3D7B" w14:textId="40231CB7" w:rsidR="009A5B8E" w:rsidRPr="009A5B8E" w:rsidRDefault="00C169BC" w:rsidP="007D6120">
            <w:r>
              <w:t>Navigate to the order form, select “Thin” crust in the Crust options list.</w:t>
            </w:r>
          </w:p>
        </w:tc>
        <w:tc>
          <w:tcPr>
            <w:tcW w:w="3325" w:type="dxa"/>
          </w:tcPr>
          <w:p w14:paraId="146F847C" w14:textId="526F51D9" w:rsidR="009A5B8E" w:rsidRPr="009A5B8E" w:rsidRDefault="00C169BC" w:rsidP="007D6120">
            <w:r>
              <w:t xml:space="preserve">Thin crust is a selectable option and stays chosen after </w:t>
            </w:r>
            <w:r>
              <w:lastRenderedPageBreak/>
              <w:t>interacting with other elements.</w:t>
            </w:r>
          </w:p>
        </w:tc>
      </w:tr>
      <w:tr w:rsidR="00C169BC" w:rsidRPr="009A5B8E" w14:paraId="1906B9D6" w14:textId="77777777" w:rsidTr="009A5B8E">
        <w:trPr>
          <w:trHeight w:val="440"/>
        </w:trPr>
        <w:tc>
          <w:tcPr>
            <w:tcW w:w="1615" w:type="dxa"/>
          </w:tcPr>
          <w:p w14:paraId="5ED7414F" w14:textId="5D4B355A" w:rsidR="00C169BC" w:rsidRDefault="00C169BC" w:rsidP="00C169BC">
            <w:r>
              <w:lastRenderedPageBreak/>
              <w:t>TC-4</w:t>
            </w:r>
          </w:p>
        </w:tc>
        <w:tc>
          <w:tcPr>
            <w:tcW w:w="1080" w:type="dxa"/>
          </w:tcPr>
          <w:p w14:paraId="02F16C6A" w14:textId="1FFA2E13" w:rsidR="00C169BC" w:rsidRDefault="00C169BC" w:rsidP="00C169BC">
            <w:r>
              <w:t>RQ-3</w:t>
            </w:r>
          </w:p>
        </w:tc>
        <w:tc>
          <w:tcPr>
            <w:tcW w:w="3330" w:type="dxa"/>
          </w:tcPr>
          <w:p w14:paraId="02D8C387" w14:textId="0DB4F6C9" w:rsidR="00C169BC" w:rsidRDefault="00C169BC" w:rsidP="00C169BC">
            <w:r>
              <w:t>Navigate to the order form, select “Thick” crust in the Crust options list.</w:t>
            </w:r>
          </w:p>
        </w:tc>
        <w:tc>
          <w:tcPr>
            <w:tcW w:w="3325" w:type="dxa"/>
          </w:tcPr>
          <w:p w14:paraId="50D1BB2E" w14:textId="70679BFB" w:rsidR="00C169BC" w:rsidRDefault="00C169BC" w:rsidP="00C169BC">
            <w:r>
              <w:t>Thick crust is a selectable option and stays chosen after interacting with other elements.</w:t>
            </w:r>
          </w:p>
        </w:tc>
      </w:tr>
      <w:tr w:rsidR="00C169BC" w:rsidRPr="009A5B8E" w14:paraId="2E927CA2" w14:textId="77777777" w:rsidTr="009A5B8E">
        <w:trPr>
          <w:trHeight w:val="440"/>
        </w:trPr>
        <w:tc>
          <w:tcPr>
            <w:tcW w:w="1615" w:type="dxa"/>
          </w:tcPr>
          <w:p w14:paraId="321408AE" w14:textId="5E01C0F7" w:rsidR="00C169BC" w:rsidRDefault="00C169BC" w:rsidP="00C169BC">
            <w:r>
              <w:t>TC-5</w:t>
            </w:r>
          </w:p>
        </w:tc>
        <w:tc>
          <w:tcPr>
            <w:tcW w:w="1080" w:type="dxa"/>
          </w:tcPr>
          <w:p w14:paraId="459DCF0E" w14:textId="370B8724" w:rsidR="00C169BC" w:rsidRDefault="00C169BC" w:rsidP="00C169BC">
            <w:r>
              <w:t>RQ-1</w:t>
            </w:r>
          </w:p>
        </w:tc>
        <w:tc>
          <w:tcPr>
            <w:tcW w:w="3330" w:type="dxa"/>
          </w:tcPr>
          <w:p w14:paraId="521D2FBD" w14:textId="726E3D75" w:rsidR="00C169BC" w:rsidRDefault="00C169BC" w:rsidP="00C169BC">
            <w:r>
              <w:t>Navigate to the order form, click the checkboxes next to 2-3 various toppings.</w:t>
            </w:r>
          </w:p>
        </w:tc>
        <w:tc>
          <w:tcPr>
            <w:tcW w:w="3325" w:type="dxa"/>
          </w:tcPr>
          <w:p w14:paraId="44BD55D4" w14:textId="73A9B9C6" w:rsidR="00C169BC" w:rsidRDefault="00C169BC" w:rsidP="00C169BC">
            <w:r>
              <w:t xml:space="preserve">The selected toppings stay checked </w:t>
            </w:r>
            <w:r w:rsidR="00164D8D">
              <w:t>after interacting with other elements.</w:t>
            </w:r>
          </w:p>
        </w:tc>
      </w:tr>
      <w:tr w:rsidR="00C169BC" w:rsidRPr="009A5B8E" w14:paraId="698DE9C6" w14:textId="77777777" w:rsidTr="009A5B8E">
        <w:trPr>
          <w:trHeight w:val="440"/>
        </w:trPr>
        <w:tc>
          <w:tcPr>
            <w:tcW w:w="1615" w:type="dxa"/>
          </w:tcPr>
          <w:p w14:paraId="44C42BCB" w14:textId="239ABF42" w:rsidR="00C169BC" w:rsidRDefault="00164D8D" w:rsidP="00C169BC">
            <w:r>
              <w:t>TC-6</w:t>
            </w:r>
          </w:p>
        </w:tc>
        <w:tc>
          <w:tcPr>
            <w:tcW w:w="1080" w:type="dxa"/>
          </w:tcPr>
          <w:p w14:paraId="34D0D587" w14:textId="6C880C6D" w:rsidR="00C169BC" w:rsidRDefault="00164D8D" w:rsidP="00C169BC">
            <w:r>
              <w:t>RQ-2</w:t>
            </w:r>
          </w:p>
        </w:tc>
        <w:tc>
          <w:tcPr>
            <w:tcW w:w="3330" w:type="dxa"/>
          </w:tcPr>
          <w:p w14:paraId="4A9C5A29" w14:textId="3A995999" w:rsidR="00C169BC" w:rsidRDefault="00164D8D" w:rsidP="00C169BC">
            <w:r>
              <w:t>Navigate to the order form, click the checkboxes next to all but 2 available toppings.</w:t>
            </w:r>
          </w:p>
        </w:tc>
        <w:tc>
          <w:tcPr>
            <w:tcW w:w="3325" w:type="dxa"/>
          </w:tcPr>
          <w:p w14:paraId="6B3BA09F" w14:textId="6A8E6C8B" w:rsidR="00C169BC" w:rsidRDefault="00164D8D" w:rsidP="00C169BC">
            <w:r>
              <w:t>The selected toppings are chosen to stay on the pizza, but the unchecked ones are not.</w:t>
            </w:r>
          </w:p>
        </w:tc>
      </w:tr>
    </w:tbl>
    <w:p w14:paraId="36B1BF87" w14:textId="77777777" w:rsidR="009A5B8E" w:rsidRDefault="009A5B8E"/>
    <w:p w14:paraId="5C0D7542" w14:textId="77777777" w:rsidR="009A5B8E" w:rsidRDefault="009A5B8E" w:rsidP="009A5B8E">
      <w:pPr>
        <w:pStyle w:val="Heading1"/>
      </w:pPr>
      <w:r>
        <w:t>Test Execution</w:t>
      </w:r>
    </w:p>
    <w:p w14:paraId="0B584F4E" w14:textId="77777777" w:rsidR="009A5B8E" w:rsidRDefault="009A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5935"/>
      </w:tblGrid>
      <w:tr w:rsidR="009A5B8E" w:rsidRPr="009A5B8E" w14:paraId="717EC381" w14:textId="77777777" w:rsidTr="009A5B8E">
        <w:tc>
          <w:tcPr>
            <w:tcW w:w="1525" w:type="dxa"/>
          </w:tcPr>
          <w:p w14:paraId="55E70D25" w14:textId="77777777" w:rsidR="009A5B8E" w:rsidRPr="009A5B8E" w:rsidRDefault="009A5B8E" w:rsidP="009D19FA">
            <w:r w:rsidRPr="009A5B8E">
              <w:t>Test Case ID</w:t>
            </w:r>
          </w:p>
        </w:tc>
        <w:tc>
          <w:tcPr>
            <w:tcW w:w="1890" w:type="dxa"/>
          </w:tcPr>
          <w:p w14:paraId="1BF02BEB" w14:textId="77777777" w:rsidR="009A5B8E" w:rsidRPr="009A5B8E" w:rsidRDefault="009A5B8E" w:rsidP="009D19FA">
            <w:r w:rsidRPr="009A5B8E">
              <w:t>Test Date/Time</w:t>
            </w:r>
          </w:p>
        </w:tc>
        <w:tc>
          <w:tcPr>
            <w:tcW w:w="5935" w:type="dxa"/>
          </w:tcPr>
          <w:p w14:paraId="67D1AA4A" w14:textId="77777777" w:rsidR="009A5B8E" w:rsidRPr="009A5B8E" w:rsidRDefault="009A5B8E" w:rsidP="009D19FA">
            <w:r w:rsidRPr="009A5B8E">
              <w:t>Result</w:t>
            </w:r>
          </w:p>
        </w:tc>
      </w:tr>
      <w:tr w:rsidR="009A5B8E" w:rsidRPr="009A5B8E" w14:paraId="4AA3DB90" w14:textId="77777777" w:rsidTr="009A5B8E">
        <w:tc>
          <w:tcPr>
            <w:tcW w:w="1525" w:type="dxa"/>
          </w:tcPr>
          <w:p w14:paraId="271F17E9" w14:textId="60742761" w:rsidR="009A5B8E" w:rsidRPr="009A5B8E" w:rsidRDefault="006254DD" w:rsidP="009D19FA">
            <w:r>
              <w:t>TC-1</w:t>
            </w:r>
          </w:p>
        </w:tc>
        <w:tc>
          <w:tcPr>
            <w:tcW w:w="1890" w:type="dxa"/>
          </w:tcPr>
          <w:p w14:paraId="4D5039CD" w14:textId="4BD25C43" w:rsidR="006254DD" w:rsidRDefault="006254DD" w:rsidP="009D19FA">
            <w:r>
              <w:t>2/1/2023</w:t>
            </w:r>
          </w:p>
          <w:p w14:paraId="6EE51CC9" w14:textId="7825451B" w:rsidR="009A5B8E" w:rsidRPr="009A5B8E" w:rsidRDefault="006254DD" w:rsidP="009D19FA">
            <w:r>
              <w:t>11:36AM</w:t>
            </w:r>
          </w:p>
        </w:tc>
        <w:tc>
          <w:tcPr>
            <w:tcW w:w="5935" w:type="dxa"/>
          </w:tcPr>
          <w:p w14:paraId="7F38FC70" w14:textId="4F1E0147" w:rsidR="009A5B8E" w:rsidRPr="006254DD" w:rsidRDefault="006254DD" w:rsidP="009D19FA">
            <w:pPr>
              <w:rPr>
                <w:color w:val="00B050"/>
              </w:rPr>
            </w:pPr>
            <w:r w:rsidRPr="006254DD">
              <w:rPr>
                <w:color w:val="00B050"/>
              </w:rPr>
              <w:t>Pass.</w:t>
            </w:r>
          </w:p>
          <w:p w14:paraId="70175850" w14:textId="0A4E7707" w:rsidR="006254DD" w:rsidRPr="009A5B8E" w:rsidRDefault="006254DD" w:rsidP="009D19FA"/>
        </w:tc>
      </w:tr>
      <w:tr w:rsidR="006254DD" w:rsidRPr="009A5B8E" w14:paraId="67F2A5B9" w14:textId="77777777" w:rsidTr="009A5B8E">
        <w:tc>
          <w:tcPr>
            <w:tcW w:w="1525" w:type="dxa"/>
          </w:tcPr>
          <w:p w14:paraId="46B35345" w14:textId="19F483F7" w:rsidR="006254DD" w:rsidRDefault="006254DD" w:rsidP="006254DD">
            <w:r>
              <w:t>TC-2</w:t>
            </w:r>
          </w:p>
        </w:tc>
        <w:tc>
          <w:tcPr>
            <w:tcW w:w="1890" w:type="dxa"/>
          </w:tcPr>
          <w:p w14:paraId="04FEE2D2" w14:textId="77777777" w:rsidR="006254DD" w:rsidRDefault="006254DD" w:rsidP="006254DD">
            <w:r>
              <w:t>2/1/2023</w:t>
            </w:r>
          </w:p>
          <w:p w14:paraId="688E464C" w14:textId="1FCC8512" w:rsidR="006254DD" w:rsidRDefault="006254DD" w:rsidP="006254DD">
            <w:r>
              <w:t>11:38AM</w:t>
            </w:r>
          </w:p>
        </w:tc>
        <w:tc>
          <w:tcPr>
            <w:tcW w:w="5935" w:type="dxa"/>
          </w:tcPr>
          <w:p w14:paraId="4D4B2295" w14:textId="77777777" w:rsidR="006254DD" w:rsidRPr="006254DD" w:rsidRDefault="006254DD" w:rsidP="006254DD">
            <w:pPr>
              <w:rPr>
                <w:color w:val="00B050"/>
              </w:rPr>
            </w:pPr>
            <w:r w:rsidRPr="006254DD">
              <w:rPr>
                <w:color w:val="00B050"/>
              </w:rPr>
              <w:t>Pass.</w:t>
            </w:r>
          </w:p>
          <w:p w14:paraId="352BAF58" w14:textId="7AE56470" w:rsidR="006254DD" w:rsidRDefault="006254DD" w:rsidP="006254DD"/>
        </w:tc>
      </w:tr>
      <w:tr w:rsidR="006254DD" w:rsidRPr="009A5B8E" w14:paraId="18A1B99B" w14:textId="77777777" w:rsidTr="009A5B8E">
        <w:tc>
          <w:tcPr>
            <w:tcW w:w="1525" w:type="dxa"/>
          </w:tcPr>
          <w:p w14:paraId="62CC937B" w14:textId="2111D858" w:rsidR="006254DD" w:rsidRDefault="006254DD" w:rsidP="006254DD">
            <w:r>
              <w:t>TC-3</w:t>
            </w:r>
          </w:p>
        </w:tc>
        <w:tc>
          <w:tcPr>
            <w:tcW w:w="1890" w:type="dxa"/>
          </w:tcPr>
          <w:p w14:paraId="75EE8514" w14:textId="77777777" w:rsidR="006254DD" w:rsidRDefault="006254DD" w:rsidP="006254DD">
            <w:r>
              <w:t>2/1/2023</w:t>
            </w:r>
          </w:p>
          <w:p w14:paraId="5D42B763" w14:textId="0DEECA54" w:rsidR="006254DD" w:rsidRDefault="006254DD" w:rsidP="006254DD">
            <w:r>
              <w:t>11:40AM</w:t>
            </w:r>
          </w:p>
        </w:tc>
        <w:tc>
          <w:tcPr>
            <w:tcW w:w="5935" w:type="dxa"/>
          </w:tcPr>
          <w:p w14:paraId="12C5370A" w14:textId="4D23E725" w:rsidR="006254DD" w:rsidRPr="006254DD" w:rsidRDefault="006254DD" w:rsidP="006254DD">
            <w:pPr>
              <w:rPr>
                <w:color w:val="00B050"/>
              </w:rPr>
            </w:pPr>
            <w:r w:rsidRPr="006254DD">
              <w:rPr>
                <w:color w:val="00B050"/>
              </w:rPr>
              <w:t>Pass.</w:t>
            </w:r>
          </w:p>
          <w:p w14:paraId="63824BC5" w14:textId="77777777" w:rsidR="006254DD" w:rsidRDefault="006254DD" w:rsidP="006254DD"/>
        </w:tc>
      </w:tr>
      <w:tr w:rsidR="006254DD" w:rsidRPr="009A5B8E" w14:paraId="5C833384" w14:textId="77777777" w:rsidTr="009A5B8E">
        <w:tc>
          <w:tcPr>
            <w:tcW w:w="1525" w:type="dxa"/>
          </w:tcPr>
          <w:p w14:paraId="224644B2" w14:textId="7C6BC05E" w:rsidR="006254DD" w:rsidRDefault="006254DD" w:rsidP="006254DD">
            <w:r>
              <w:t>TC-4</w:t>
            </w:r>
          </w:p>
        </w:tc>
        <w:tc>
          <w:tcPr>
            <w:tcW w:w="1890" w:type="dxa"/>
          </w:tcPr>
          <w:p w14:paraId="10EE7D44" w14:textId="77777777" w:rsidR="006254DD" w:rsidRDefault="006254DD" w:rsidP="006254DD">
            <w:r>
              <w:t>2/1/2023</w:t>
            </w:r>
          </w:p>
          <w:p w14:paraId="7CC61C27" w14:textId="62007447" w:rsidR="006254DD" w:rsidRDefault="006254DD" w:rsidP="006254DD">
            <w:r>
              <w:t>11:41AM</w:t>
            </w:r>
          </w:p>
        </w:tc>
        <w:tc>
          <w:tcPr>
            <w:tcW w:w="5935" w:type="dxa"/>
          </w:tcPr>
          <w:p w14:paraId="57330CE9" w14:textId="6BE8C040" w:rsidR="006254DD" w:rsidRPr="006254DD" w:rsidRDefault="006254DD" w:rsidP="006254DD">
            <w:pPr>
              <w:rPr>
                <w:color w:val="00B050"/>
              </w:rPr>
            </w:pPr>
            <w:r>
              <w:rPr>
                <w:color w:val="00B050"/>
              </w:rPr>
              <w:t>Pass.</w:t>
            </w:r>
          </w:p>
        </w:tc>
      </w:tr>
      <w:tr w:rsidR="006254DD" w:rsidRPr="009A5B8E" w14:paraId="6A8967A8" w14:textId="77777777" w:rsidTr="009A5B8E">
        <w:tc>
          <w:tcPr>
            <w:tcW w:w="1525" w:type="dxa"/>
          </w:tcPr>
          <w:p w14:paraId="305C25DF" w14:textId="0C8E3059" w:rsidR="006254DD" w:rsidRDefault="006254DD" w:rsidP="006254DD">
            <w:r>
              <w:t>TC-5</w:t>
            </w:r>
          </w:p>
        </w:tc>
        <w:tc>
          <w:tcPr>
            <w:tcW w:w="1890" w:type="dxa"/>
          </w:tcPr>
          <w:p w14:paraId="328FF09C" w14:textId="77777777" w:rsidR="006254DD" w:rsidRDefault="006254DD" w:rsidP="006254DD">
            <w:r>
              <w:t>2/1/2023</w:t>
            </w:r>
          </w:p>
          <w:p w14:paraId="5A25AA76" w14:textId="2BB222AB" w:rsidR="006254DD" w:rsidRDefault="006254DD" w:rsidP="006254DD">
            <w:r>
              <w:t>11:42AM</w:t>
            </w:r>
          </w:p>
        </w:tc>
        <w:tc>
          <w:tcPr>
            <w:tcW w:w="5935" w:type="dxa"/>
          </w:tcPr>
          <w:p w14:paraId="72095186" w14:textId="69026B8E" w:rsidR="006254DD" w:rsidRPr="006254DD" w:rsidRDefault="006254DD" w:rsidP="006254DD">
            <w:pPr>
              <w:rPr>
                <w:color w:val="00B050"/>
              </w:rPr>
            </w:pPr>
            <w:r>
              <w:rPr>
                <w:color w:val="00B050"/>
              </w:rPr>
              <w:t>Pass.</w:t>
            </w:r>
          </w:p>
        </w:tc>
      </w:tr>
      <w:tr w:rsidR="006254DD" w:rsidRPr="009A5B8E" w14:paraId="3E7F2343" w14:textId="77777777" w:rsidTr="009A5B8E">
        <w:tc>
          <w:tcPr>
            <w:tcW w:w="1525" w:type="dxa"/>
          </w:tcPr>
          <w:p w14:paraId="345A7A1D" w14:textId="73E4DA03" w:rsidR="006254DD" w:rsidRDefault="006254DD" w:rsidP="006254DD">
            <w:r>
              <w:t>TC-6</w:t>
            </w:r>
          </w:p>
        </w:tc>
        <w:tc>
          <w:tcPr>
            <w:tcW w:w="1890" w:type="dxa"/>
          </w:tcPr>
          <w:p w14:paraId="1831E3D0" w14:textId="77777777" w:rsidR="006254DD" w:rsidRDefault="006254DD" w:rsidP="006254DD">
            <w:r>
              <w:t>2/1/2023</w:t>
            </w:r>
          </w:p>
          <w:p w14:paraId="0E0B7B76" w14:textId="7748A951" w:rsidR="006254DD" w:rsidRDefault="006254DD" w:rsidP="006254DD">
            <w:r>
              <w:t>11:45AM</w:t>
            </w:r>
          </w:p>
        </w:tc>
        <w:tc>
          <w:tcPr>
            <w:tcW w:w="5935" w:type="dxa"/>
          </w:tcPr>
          <w:p w14:paraId="698C17EF" w14:textId="061E2FD7" w:rsidR="006254DD" w:rsidRPr="006254DD" w:rsidRDefault="006254DD" w:rsidP="006254DD">
            <w:pPr>
              <w:rPr>
                <w:color w:val="00B050"/>
              </w:rPr>
            </w:pPr>
            <w:r>
              <w:rPr>
                <w:color w:val="00B050"/>
              </w:rPr>
              <w:t>Pass.</w:t>
            </w:r>
          </w:p>
        </w:tc>
      </w:tr>
    </w:tbl>
    <w:p w14:paraId="0B2B0FBD" w14:textId="77777777" w:rsidR="009A5B8E" w:rsidRDefault="009A5B8E" w:rsidP="009A5B8E"/>
    <w:p w14:paraId="0E0772C5" w14:textId="3090FEF8" w:rsidR="009A5B8E" w:rsidRDefault="00DA3B75" w:rsidP="009A5B8E">
      <w:pPr>
        <w:pStyle w:val="ListParagraph"/>
      </w:pPr>
      <w:r>
        <w:t xml:space="preserve"> </w:t>
      </w:r>
    </w:p>
    <w:sectPr w:rsidR="009A5B8E" w:rsidSect="00C2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B7E0F"/>
    <w:multiLevelType w:val="hybridMultilevel"/>
    <w:tmpl w:val="9CD6616C"/>
    <w:lvl w:ilvl="0" w:tplc="937EE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41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FC"/>
    <w:rsid w:val="001455A6"/>
    <w:rsid w:val="00164D8D"/>
    <w:rsid w:val="003754B7"/>
    <w:rsid w:val="00412FF8"/>
    <w:rsid w:val="005C5314"/>
    <w:rsid w:val="006254DD"/>
    <w:rsid w:val="007357A4"/>
    <w:rsid w:val="00777605"/>
    <w:rsid w:val="007E1FFC"/>
    <w:rsid w:val="009A5B8E"/>
    <w:rsid w:val="009C47C4"/>
    <w:rsid w:val="00B97742"/>
    <w:rsid w:val="00C169BC"/>
    <w:rsid w:val="00C267C4"/>
    <w:rsid w:val="00DA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57A6"/>
  <w14:defaultImageDpi w14:val="32767"/>
  <w15:chartTrackingRefBased/>
  <w15:docId w15:val="{9B2DE194-B8C3-405E-B935-69E65FE0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B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B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5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5B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B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5B8E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lfe712\Downloads\Elfert%20-%20Pizza%20Form%20Exercise%20Test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Elfert - Pizza Form Exercise Test Plan.dotx</Template>
  <TotalTime>41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Elfert, Cameron M</dc:creator>
  <cp:keywords/>
  <dc:description/>
  <cp:lastModifiedBy>Cameron</cp:lastModifiedBy>
  <cp:revision>10</cp:revision>
  <dcterms:created xsi:type="dcterms:W3CDTF">2023-02-01T17:03:00Z</dcterms:created>
  <dcterms:modified xsi:type="dcterms:W3CDTF">2023-02-01T17:50:00Z</dcterms:modified>
</cp:coreProperties>
</file>